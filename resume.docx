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82466" w14:textId="77777777" w:rsidR="00816216" w:rsidRPr="00E151BD" w:rsidRDefault="0083590F" w:rsidP="006770DE">
      <w:pPr>
        <w:pStyle w:val="Title"/>
        <w:jc w:val="center"/>
        <w:rPr>
          <w:rFonts w:asciiTheme="majorBidi" w:hAnsiTheme="majorBidi"/>
          <w:color w:val="auto"/>
          <w:sz w:val="32"/>
          <w:szCs w:val="32"/>
        </w:rPr>
      </w:pPr>
      <w:r w:rsidRPr="00E151BD">
        <w:rPr>
          <w:rFonts w:asciiTheme="majorBidi" w:hAnsiTheme="majorBidi"/>
          <w:color w:val="auto"/>
          <w:sz w:val="32"/>
          <w:szCs w:val="32"/>
        </w:rPr>
        <w:t>Usama Sajid</w:t>
      </w:r>
    </w:p>
    <w:p w14:paraId="60D91519" w14:textId="67442D2C" w:rsidR="00141A4C" w:rsidRPr="00625FED" w:rsidRDefault="00147A73" w:rsidP="006770DE">
      <w:pPr>
        <w:spacing w:line="240" w:lineRule="auto"/>
        <w:jc w:val="center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Piscataway,</w:t>
      </w:r>
      <w:r w:rsidR="008A6B60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>NJ</w:t>
      </w:r>
      <w:r w:rsidR="0083590F" w:rsidRPr="00625FED">
        <w:rPr>
          <w:rFonts w:asciiTheme="minorBidi" w:hAnsiTheme="minorBidi"/>
          <w:sz w:val="26"/>
          <w:szCs w:val="26"/>
        </w:rPr>
        <w:t> |</w:t>
      </w:r>
      <w:r w:rsidR="000C17BD" w:rsidRPr="00625FED">
        <w:rPr>
          <w:rFonts w:asciiTheme="minorBidi" w:hAnsiTheme="minorBidi"/>
          <w:sz w:val="26"/>
          <w:szCs w:val="26"/>
        </w:rPr>
        <w:t xml:space="preserve"> </w:t>
      </w:r>
      <w:r w:rsidR="0083590F" w:rsidRPr="00625FED">
        <w:rPr>
          <w:rFonts w:asciiTheme="minorBidi" w:hAnsiTheme="minorBidi"/>
          <w:sz w:val="26"/>
          <w:szCs w:val="26"/>
        </w:rPr>
        <w:t xml:space="preserve">732 </w:t>
      </w:r>
      <w:r w:rsidR="00036EE8">
        <w:rPr>
          <w:rFonts w:ascii="Cambria Math" w:hAnsi="Cambria Math" w:cs="Cambria Math"/>
          <w:sz w:val="26"/>
          <w:szCs w:val="26"/>
        </w:rPr>
        <w:t xml:space="preserve">- </w:t>
      </w:r>
      <w:r w:rsidR="0083590F" w:rsidRPr="00625FED">
        <w:rPr>
          <w:rFonts w:asciiTheme="minorBidi" w:hAnsiTheme="minorBidi"/>
          <w:sz w:val="26"/>
          <w:szCs w:val="26"/>
        </w:rPr>
        <w:t xml:space="preserve">895 </w:t>
      </w:r>
      <w:r w:rsidR="00036EE8">
        <w:rPr>
          <w:rFonts w:ascii="Cambria Math" w:hAnsi="Cambria Math" w:cs="Cambria Math"/>
          <w:sz w:val="26"/>
          <w:szCs w:val="26"/>
        </w:rPr>
        <w:t>-</w:t>
      </w:r>
      <w:r w:rsidR="0083590F" w:rsidRPr="00625FED">
        <w:rPr>
          <w:rFonts w:asciiTheme="minorBidi" w:hAnsiTheme="minorBidi"/>
          <w:sz w:val="26"/>
          <w:szCs w:val="26"/>
        </w:rPr>
        <w:t xml:space="preserve"> 9836 </w:t>
      </w:r>
      <w:r w:rsidR="00141A4C" w:rsidRPr="00625FED">
        <w:rPr>
          <w:rFonts w:asciiTheme="minorBidi" w:hAnsiTheme="minorBidi"/>
          <w:sz w:val="26"/>
          <w:szCs w:val="26"/>
        </w:rPr>
        <w:t>| </w:t>
      </w:r>
      <w:hyperlink r:id="rId8" w:history="1">
        <w:r w:rsidR="00174B6D" w:rsidRPr="00625FED">
          <w:rPr>
            <w:rStyle w:val="Hyperlink"/>
            <w:rFonts w:asciiTheme="minorBidi" w:hAnsiTheme="minorBidi"/>
            <w:color w:val="auto"/>
            <w:sz w:val="26"/>
            <w:szCs w:val="26"/>
            <w:u w:val="none"/>
          </w:rPr>
          <w:t>usamasajid83@gmail.com</w:t>
        </w:r>
      </w:hyperlink>
      <w:r w:rsidR="00FB7FC1" w:rsidRPr="00625FED">
        <w:rPr>
          <w:rFonts w:asciiTheme="minorBidi" w:hAnsiTheme="minorBidi"/>
          <w:sz w:val="26"/>
          <w:szCs w:val="26"/>
        </w:rPr>
        <w:t xml:space="preserve"> </w:t>
      </w:r>
    </w:p>
    <w:sdt>
      <w:sdtPr>
        <w:rPr>
          <w:rFonts w:asciiTheme="majorBidi" w:hAnsiTheme="majorBidi"/>
          <w:color w:val="auto"/>
        </w:rPr>
        <w:alias w:val="Education:"/>
        <w:tag w:val="Education:"/>
        <w:id w:val="807127995"/>
        <w:placeholder>
          <w:docPart w:val="3E47550BD15249D39AEFA20014C80A2A"/>
        </w:placeholder>
        <w:temporary/>
        <w:showingPlcHdr/>
        <w15:appearance w15:val="hidden"/>
      </w:sdtPr>
      <w:sdtEndPr/>
      <w:sdtContent>
        <w:p w14:paraId="030B5B31" w14:textId="77777777" w:rsidR="006270A9" w:rsidRPr="00E151BD" w:rsidRDefault="009D5933" w:rsidP="006770DE">
          <w:pPr>
            <w:pStyle w:val="Heading1"/>
            <w:rPr>
              <w:rFonts w:asciiTheme="majorBidi" w:hAnsiTheme="majorBidi"/>
              <w:color w:val="auto"/>
            </w:rPr>
          </w:pPr>
          <w:r w:rsidRPr="00625FED">
            <w:rPr>
              <w:rFonts w:asciiTheme="majorBidi" w:hAnsiTheme="majorBidi"/>
              <w:b/>
              <w:bCs/>
              <w:color w:val="auto"/>
              <w:sz w:val="26"/>
              <w:szCs w:val="26"/>
            </w:rPr>
            <w:t>Education</w:t>
          </w:r>
        </w:p>
      </w:sdtContent>
    </w:sdt>
    <w:p w14:paraId="65B62AFC" w14:textId="77777777" w:rsidR="006270A9" w:rsidRPr="00625FED" w:rsidRDefault="00F346FE" w:rsidP="00E93F0C">
      <w:pPr>
        <w:spacing w:after="0" w:line="240" w:lineRule="auto"/>
        <w:rPr>
          <w:rFonts w:asciiTheme="minorBidi" w:hAnsiTheme="minorBidi"/>
          <w:sz w:val="22"/>
          <w:szCs w:val="22"/>
        </w:rPr>
      </w:pPr>
      <w:r w:rsidRPr="00F17111">
        <w:rPr>
          <w:rFonts w:asciiTheme="minorBidi" w:hAnsiTheme="minorBidi"/>
          <w:b/>
          <w:sz w:val="22"/>
          <w:szCs w:val="22"/>
        </w:rPr>
        <w:t>Rutge</w:t>
      </w:r>
      <w:r w:rsidR="00625FED" w:rsidRPr="00F17111">
        <w:rPr>
          <w:rFonts w:asciiTheme="minorBidi" w:hAnsiTheme="minorBidi"/>
          <w:b/>
          <w:sz w:val="22"/>
          <w:szCs w:val="22"/>
        </w:rPr>
        <w:t xml:space="preserve">rs university, New Brunswick, NJ                                                                                    </w:t>
      </w:r>
      <w:r w:rsidR="007D3F09">
        <w:rPr>
          <w:rFonts w:asciiTheme="minorBidi" w:hAnsiTheme="minorBidi"/>
          <w:b/>
          <w:sz w:val="22"/>
          <w:szCs w:val="22"/>
        </w:rPr>
        <w:t xml:space="preserve">                            </w:t>
      </w:r>
      <w:r w:rsidRPr="00625FED">
        <w:rPr>
          <w:rFonts w:asciiTheme="minorBidi" w:hAnsiTheme="minorBidi"/>
          <w:sz w:val="22"/>
          <w:szCs w:val="22"/>
        </w:rPr>
        <w:t>May 2019</w:t>
      </w:r>
    </w:p>
    <w:p w14:paraId="189BEAA1" w14:textId="77777777" w:rsidR="00625FED" w:rsidRPr="00625FED" w:rsidRDefault="00F346FE" w:rsidP="00E93F0C">
      <w:pPr>
        <w:spacing w:after="0" w:line="240" w:lineRule="auto"/>
        <w:rPr>
          <w:rFonts w:asciiTheme="minorBidi" w:hAnsiTheme="minorBidi"/>
          <w:sz w:val="22"/>
          <w:szCs w:val="22"/>
        </w:rPr>
      </w:pPr>
      <w:r w:rsidRPr="00625FED">
        <w:rPr>
          <w:rFonts w:asciiTheme="minorBidi" w:hAnsiTheme="minorBidi"/>
          <w:sz w:val="22"/>
          <w:szCs w:val="22"/>
        </w:rPr>
        <w:t>Bachelors of Science in Computer Science</w:t>
      </w:r>
      <w:r w:rsidR="00625FED">
        <w:rPr>
          <w:rFonts w:asciiTheme="minorBidi" w:hAnsiTheme="minorBidi"/>
          <w:sz w:val="22"/>
          <w:szCs w:val="22"/>
        </w:rPr>
        <w:t xml:space="preserve">                                                                                                                </w:t>
      </w:r>
      <w:r w:rsidR="001230C1" w:rsidRPr="00625FED">
        <w:rPr>
          <w:rFonts w:asciiTheme="minorBidi" w:hAnsiTheme="minorBidi"/>
          <w:sz w:val="22"/>
          <w:szCs w:val="22"/>
        </w:rPr>
        <w:t>GPA:</w:t>
      </w:r>
      <w:r w:rsidRPr="00625FED">
        <w:rPr>
          <w:rFonts w:asciiTheme="minorBidi" w:hAnsiTheme="minorBidi"/>
          <w:sz w:val="22"/>
          <w:szCs w:val="22"/>
        </w:rPr>
        <w:t xml:space="preserve"> 3.2</w:t>
      </w:r>
    </w:p>
    <w:p w14:paraId="3084EE3E" w14:textId="77777777" w:rsidR="00153359" w:rsidRDefault="00F346FE" w:rsidP="00153359">
      <w:pPr>
        <w:spacing w:after="0" w:line="240" w:lineRule="auto"/>
        <w:rPr>
          <w:rFonts w:asciiTheme="minorBidi" w:hAnsiTheme="minorBidi"/>
          <w:sz w:val="22"/>
          <w:szCs w:val="22"/>
        </w:rPr>
      </w:pPr>
      <w:r w:rsidRPr="00625FED">
        <w:rPr>
          <w:rFonts w:asciiTheme="minorBidi" w:hAnsiTheme="minorBidi"/>
          <w:sz w:val="22"/>
          <w:szCs w:val="22"/>
        </w:rPr>
        <w:t>Minor in Information Technology and Informatics</w:t>
      </w:r>
    </w:p>
    <w:p w14:paraId="76B48C7F" w14:textId="77777777" w:rsidR="002F612B" w:rsidRPr="00625FED" w:rsidRDefault="00EF2989" w:rsidP="006770DE">
      <w:pPr>
        <w:pStyle w:val="Heading1"/>
        <w:rPr>
          <w:rFonts w:asciiTheme="majorBidi" w:hAnsiTheme="majorBidi"/>
          <w:b/>
          <w:bCs/>
          <w:color w:val="auto"/>
          <w:sz w:val="26"/>
          <w:szCs w:val="26"/>
        </w:rPr>
      </w:pPr>
      <w:r>
        <w:rPr>
          <w:rFonts w:asciiTheme="majorBidi" w:hAnsiTheme="majorBidi"/>
          <w:b/>
          <w:bCs/>
          <w:color w:val="auto"/>
          <w:sz w:val="26"/>
          <w:szCs w:val="26"/>
        </w:rPr>
        <w:t>Skills and</w:t>
      </w:r>
      <w:r w:rsidR="002F612B" w:rsidRPr="00625FED">
        <w:rPr>
          <w:rFonts w:asciiTheme="majorBidi" w:hAnsiTheme="majorBidi"/>
          <w:b/>
          <w:bCs/>
          <w:color w:val="auto"/>
          <w:sz w:val="26"/>
          <w:szCs w:val="26"/>
        </w:rPr>
        <w:t xml:space="preserve"> Languages</w:t>
      </w:r>
      <w:r w:rsidR="006770DE" w:rsidRPr="00625FED">
        <w:rPr>
          <w:rFonts w:asciiTheme="majorBidi" w:hAnsiTheme="majorBidi"/>
          <w:b/>
          <w:bCs/>
          <w:color w:val="auto"/>
          <w:sz w:val="26"/>
          <w:szCs w:val="26"/>
        </w:rPr>
        <w:t xml:space="preserve">    </w:t>
      </w:r>
    </w:p>
    <w:p w14:paraId="077EEB63" w14:textId="77777777" w:rsidR="00EF2989" w:rsidRPr="00EF2989" w:rsidRDefault="00EF2989" w:rsidP="00EF298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Bidi" w:hAnsiTheme="majorBidi" w:cstheme="majorBidi"/>
          <w:i/>
          <w:iCs/>
          <w:sz w:val="22"/>
          <w:szCs w:val="22"/>
        </w:rPr>
      </w:pPr>
      <w:r w:rsidRPr="00EF2989">
        <w:rPr>
          <w:rFonts w:asciiTheme="majorBidi" w:hAnsiTheme="majorBidi" w:cstheme="majorBidi"/>
          <w:i/>
          <w:iCs/>
          <w:sz w:val="22"/>
          <w:szCs w:val="22"/>
        </w:rPr>
        <w:t>Technical Skills and Programing Languages</w:t>
      </w:r>
    </w:p>
    <w:p w14:paraId="2B18E332" w14:textId="4FE395AB" w:rsidR="006270A9" w:rsidRPr="00E151BD" w:rsidRDefault="00F346FE" w:rsidP="00840E1E">
      <w:pPr>
        <w:pStyle w:val="ListBullet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 xml:space="preserve">Proficient in </w:t>
      </w:r>
      <w:r w:rsidR="0083590F" w:rsidRPr="00E151BD">
        <w:rPr>
          <w:rFonts w:asciiTheme="majorBidi" w:hAnsiTheme="majorBidi" w:cstheme="majorBidi"/>
          <w:sz w:val="22"/>
          <w:szCs w:val="22"/>
        </w:rPr>
        <w:t>Java, C/C#/C++, Python</w:t>
      </w:r>
      <w:r w:rsidR="00AB643D">
        <w:rPr>
          <w:rFonts w:asciiTheme="majorBidi" w:hAnsiTheme="majorBidi" w:cstheme="majorBidi"/>
          <w:sz w:val="22"/>
          <w:szCs w:val="22"/>
        </w:rPr>
        <w:t>, HTML, CSS</w:t>
      </w:r>
    </w:p>
    <w:p w14:paraId="74D0D1C6" w14:textId="77777777" w:rsidR="0083590F" w:rsidRPr="003460CC" w:rsidRDefault="0083590F" w:rsidP="00840E1E">
      <w:pPr>
        <w:pStyle w:val="ListBullet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>P</w:t>
      </w:r>
      <w:r w:rsidR="00C75AA0" w:rsidRPr="00E151BD">
        <w:rPr>
          <w:rFonts w:asciiTheme="majorBidi" w:hAnsiTheme="majorBidi" w:cstheme="majorBidi"/>
          <w:sz w:val="22"/>
          <w:szCs w:val="22"/>
        </w:rPr>
        <w:t>roficient in Data Structure Management</w:t>
      </w:r>
      <w:r w:rsidR="003460CC">
        <w:rPr>
          <w:rFonts w:asciiTheme="majorBidi" w:hAnsiTheme="majorBidi" w:cstheme="majorBidi"/>
          <w:sz w:val="22"/>
          <w:szCs w:val="22"/>
        </w:rPr>
        <w:t>,</w:t>
      </w:r>
      <w:r w:rsidR="00C75AA0" w:rsidRPr="003460CC">
        <w:rPr>
          <w:rFonts w:asciiTheme="majorBidi" w:hAnsiTheme="majorBidi" w:cstheme="majorBidi"/>
          <w:sz w:val="22"/>
          <w:szCs w:val="22"/>
        </w:rPr>
        <w:t xml:space="preserve"> </w:t>
      </w:r>
      <w:r w:rsidR="003460CC">
        <w:rPr>
          <w:rFonts w:asciiTheme="majorBidi" w:hAnsiTheme="majorBidi" w:cstheme="majorBidi"/>
          <w:sz w:val="22"/>
          <w:szCs w:val="22"/>
        </w:rPr>
        <w:t>algorithm,</w:t>
      </w:r>
      <w:r w:rsidR="00C75AA0" w:rsidRPr="003460CC">
        <w:rPr>
          <w:rFonts w:asciiTheme="majorBidi" w:hAnsiTheme="majorBidi" w:cstheme="majorBidi"/>
          <w:sz w:val="22"/>
          <w:szCs w:val="22"/>
        </w:rPr>
        <w:t xml:space="preserve"> program efficiency analysis</w:t>
      </w:r>
      <w:r w:rsidR="003460CC">
        <w:rPr>
          <w:rFonts w:asciiTheme="majorBidi" w:hAnsiTheme="majorBidi" w:cstheme="majorBidi"/>
          <w:sz w:val="22"/>
          <w:szCs w:val="22"/>
        </w:rPr>
        <w:t>,</w:t>
      </w:r>
      <w:r w:rsidR="00F34C55" w:rsidRPr="003460CC">
        <w:rPr>
          <w:rFonts w:asciiTheme="majorBidi" w:hAnsiTheme="majorBidi" w:cstheme="majorBidi"/>
          <w:sz w:val="22"/>
          <w:szCs w:val="22"/>
        </w:rPr>
        <w:t xml:space="preserve"> and optimization</w:t>
      </w:r>
    </w:p>
    <w:p w14:paraId="0A0C8641" w14:textId="77777777" w:rsidR="0083590F" w:rsidRDefault="00C75AA0" w:rsidP="00840E1E">
      <w:pPr>
        <w:pStyle w:val="ListBullet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 xml:space="preserve">Proficient in </w:t>
      </w:r>
      <w:r w:rsidR="0083590F" w:rsidRPr="00E151BD">
        <w:rPr>
          <w:rFonts w:asciiTheme="majorBidi" w:hAnsiTheme="majorBidi" w:cstheme="majorBidi"/>
          <w:sz w:val="22"/>
          <w:szCs w:val="22"/>
        </w:rPr>
        <w:t xml:space="preserve">Bot scripting / Automation –  Selenium web </w:t>
      </w:r>
      <w:r w:rsidR="00572D25">
        <w:rPr>
          <w:rFonts w:asciiTheme="majorBidi" w:hAnsiTheme="majorBidi" w:cstheme="majorBidi"/>
          <w:sz w:val="22"/>
          <w:szCs w:val="22"/>
        </w:rPr>
        <w:t xml:space="preserve">domain </w:t>
      </w:r>
      <w:r w:rsidR="0083590F" w:rsidRPr="00E151BD">
        <w:rPr>
          <w:rFonts w:asciiTheme="majorBidi" w:hAnsiTheme="majorBidi" w:cstheme="majorBidi"/>
          <w:sz w:val="22"/>
          <w:szCs w:val="22"/>
        </w:rPr>
        <w:t>scraping</w:t>
      </w:r>
      <w:r w:rsidR="009A65EC">
        <w:rPr>
          <w:rFonts w:asciiTheme="majorBidi" w:hAnsiTheme="majorBidi" w:cstheme="majorBidi"/>
          <w:sz w:val="22"/>
          <w:szCs w:val="22"/>
        </w:rPr>
        <w:t>/crawling</w:t>
      </w:r>
      <w:r w:rsidR="0083590F" w:rsidRPr="00E151BD">
        <w:rPr>
          <w:rFonts w:asciiTheme="majorBidi" w:hAnsiTheme="majorBidi" w:cstheme="majorBidi"/>
          <w:sz w:val="22"/>
          <w:szCs w:val="22"/>
        </w:rPr>
        <w:t xml:space="preserve"> with Java/python</w:t>
      </w:r>
    </w:p>
    <w:p w14:paraId="1D871FB1" w14:textId="749F7CB4" w:rsidR="00C14257" w:rsidRPr="00E151BD" w:rsidRDefault="00C14257" w:rsidP="00840E1E">
      <w:pPr>
        <w:pStyle w:val="ListBullet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Structural Understanding of SQL, M</w:t>
      </w:r>
      <w:r w:rsidR="00DB5CCD">
        <w:rPr>
          <w:rFonts w:asciiTheme="majorBidi" w:hAnsiTheme="majorBidi" w:cstheme="majorBidi"/>
          <w:sz w:val="22"/>
          <w:szCs w:val="22"/>
        </w:rPr>
        <w:t>o</w:t>
      </w:r>
      <w:r>
        <w:rPr>
          <w:rFonts w:asciiTheme="majorBidi" w:hAnsiTheme="majorBidi" w:cstheme="majorBidi"/>
          <w:sz w:val="22"/>
          <w:szCs w:val="22"/>
        </w:rPr>
        <w:t>ngoDB, SAP/ SAP Hana</w:t>
      </w:r>
      <w:r w:rsidR="00C177BC">
        <w:rPr>
          <w:rFonts w:asciiTheme="majorBidi" w:hAnsiTheme="majorBidi" w:cstheme="majorBidi"/>
          <w:sz w:val="22"/>
          <w:szCs w:val="22"/>
        </w:rPr>
        <w:t>, Data analysis</w:t>
      </w:r>
      <w:r w:rsidR="00BE56BA">
        <w:rPr>
          <w:rFonts w:asciiTheme="majorBidi" w:hAnsiTheme="majorBidi" w:cstheme="majorBidi"/>
          <w:sz w:val="22"/>
          <w:szCs w:val="22"/>
        </w:rPr>
        <w:t>, Salesforce</w:t>
      </w:r>
    </w:p>
    <w:p w14:paraId="63D785FE" w14:textId="77777777" w:rsidR="00A34F43" w:rsidRPr="00E151BD" w:rsidRDefault="00A34F43" w:rsidP="00840E1E">
      <w:pPr>
        <w:pStyle w:val="ListBullet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>Operating Systems - Windows</w:t>
      </w:r>
      <w:r w:rsidR="001230C1" w:rsidRPr="00E151BD">
        <w:rPr>
          <w:rFonts w:asciiTheme="majorBidi" w:hAnsiTheme="majorBidi" w:cstheme="majorBidi"/>
          <w:sz w:val="22"/>
          <w:szCs w:val="22"/>
        </w:rPr>
        <w:t xml:space="preserve"> (XP, Vista, 10), Mac OS, Linux, Unix</w:t>
      </w:r>
      <w:r w:rsidRPr="00E151BD">
        <w:rPr>
          <w:rFonts w:asciiTheme="majorBidi" w:hAnsiTheme="majorBidi" w:cstheme="majorBidi"/>
          <w:sz w:val="22"/>
          <w:szCs w:val="22"/>
        </w:rPr>
        <w:t xml:space="preserve"> </w:t>
      </w:r>
    </w:p>
    <w:p w14:paraId="5E3C400E" w14:textId="6B5FA544" w:rsidR="00625FED" w:rsidRDefault="00C75AA0" w:rsidP="00840E1E">
      <w:pPr>
        <w:pStyle w:val="ListBullet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 xml:space="preserve">Advanced </w:t>
      </w:r>
      <w:r w:rsidR="00B8278F" w:rsidRPr="00E151BD">
        <w:rPr>
          <w:rFonts w:asciiTheme="majorBidi" w:hAnsiTheme="majorBidi" w:cstheme="majorBidi"/>
          <w:sz w:val="22"/>
          <w:szCs w:val="22"/>
        </w:rPr>
        <w:t>Proficiency</w:t>
      </w:r>
      <w:r w:rsidRPr="00E151BD">
        <w:rPr>
          <w:rFonts w:asciiTheme="majorBidi" w:hAnsiTheme="majorBidi" w:cstheme="majorBidi"/>
          <w:sz w:val="22"/>
          <w:szCs w:val="22"/>
        </w:rPr>
        <w:t xml:space="preserve"> in Microsoft office (Word, Excel, PowerPoint)</w:t>
      </w:r>
      <w:r w:rsidR="00625FED">
        <w:rPr>
          <w:rFonts w:asciiTheme="majorBidi" w:hAnsiTheme="majorBidi" w:cstheme="majorBidi"/>
          <w:sz w:val="22"/>
          <w:szCs w:val="22"/>
        </w:rPr>
        <w:t>,</w:t>
      </w:r>
      <w:r w:rsidR="00A34F43" w:rsidRPr="00625FED">
        <w:rPr>
          <w:rFonts w:asciiTheme="majorBidi" w:hAnsiTheme="majorBidi" w:cstheme="majorBidi"/>
          <w:sz w:val="22"/>
          <w:szCs w:val="22"/>
        </w:rPr>
        <w:t xml:space="preserve"> </w:t>
      </w:r>
      <w:r w:rsidR="00625FED">
        <w:rPr>
          <w:rFonts w:asciiTheme="majorBidi" w:hAnsiTheme="majorBidi" w:cstheme="majorBidi"/>
          <w:sz w:val="22"/>
          <w:szCs w:val="22"/>
        </w:rPr>
        <w:t>Android studio</w:t>
      </w:r>
      <w:r w:rsidR="0077745E">
        <w:rPr>
          <w:rFonts w:asciiTheme="majorBidi" w:hAnsiTheme="majorBidi" w:cstheme="majorBidi"/>
          <w:sz w:val="22"/>
          <w:szCs w:val="22"/>
        </w:rPr>
        <w:t>, Vim, Git</w:t>
      </w:r>
      <w:r w:rsidR="009B7176">
        <w:rPr>
          <w:rFonts w:asciiTheme="majorBidi" w:hAnsiTheme="majorBidi" w:cstheme="majorBidi"/>
          <w:sz w:val="22"/>
          <w:szCs w:val="22"/>
        </w:rPr>
        <w:t>, Eclipse</w:t>
      </w:r>
      <w:bookmarkStart w:id="0" w:name="_GoBack"/>
      <w:bookmarkEnd w:id="0"/>
      <w:r w:rsidR="009B7176">
        <w:rPr>
          <w:rFonts w:asciiTheme="majorBidi" w:hAnsiTheme="majorBidi" w:cstheme="majorBidi"/>
          <w:sz w:val="22"/>
          <w:szCs w:val="22"/>
        </w:rPr>
        <w:t xml:space="preserve"> </w:t>
      </w:r>
    </w:p>
    <w:p w14:paraId="487250AC" w14:textId="77777777" w:rsidR="00EF2989" w:rsidRDefault="00EF2989" w:rsidP="00EF298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Bidi" w:hAnsiTheme="majorBidi" w:cstheme="majorBidi"/>
          <w:i/>
          <w:iCs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Key Skills and Languages</w:t>
      </w:r>
    </w:p>
    <w:p w14:paraId="648DAC6D" w14:textId="77777777" w:rsidR="00EF2989" w:rsidRPr="00EF2989" w:rsidRDefault="00EF2989" w:rsidP="00840E1E">
      <w:pPr>
        <w:pStyle w:val="ListBullet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2"/>
          <w:szCs w:val="22"/>
          <w:u w:val="single"/>
        </w:rPr>
      </w:pPr>
      <w:r>
        <w:rPr>
          <w:rFonts w:asciiTheme="majorBidi" w:hAnsiTheme="majorBidi" w:cstheme="majorBidi"/>
          <w:sz w:val="22"/>
          <w:szCs w:val="22"/>
        </w:rPr>
        <w:t xml:space="preserve">Critical thinking, detail oriented, project management, fast learner. </w:t>
      </w:r>
    </w:p>
    <w:p w14:paraId="0B9B3AAE" w14:textId="77777777" w:rsidR="00A01E1F" w:rsidRPr="00625FED" w:rsidRDefault="00A01E1F" w:rsidP="00A01E1F">
      <w:pPr>
        <w:pStyle w:val="Heading1"/>
        <w:rPr>
          <w:rFonts w:asciiTheme="majorBidi" w:hAnsiTheme="majorBidi"/>
          <w:b/>
          <w:bCs/>
          <w:color w:val="auto"/>
          <w:sz w:val="26"/>
          <w:szCs w:val="26"/>
        </w:rPr>
      </w:pPr>
      <w:r w:rsidRPr="00625FED">
        <w:rPr>
          <w:rFonts w:asciiTheme="majorBidi" w:hAnsiTheme="majorBidi"/>
          <w:b/>
          <w:bCs/>
          <w:color w:val="auto"/>
          <w:sz w:val="26"/>
          <w:szCs w:val="26"/>
        </w:rPr>
        <w:t>Independent Project</w:t>
      </w:r>
      <w:r w:rsidR="00625FED">
        <w:rPr>
          <w:rFonts w:asciiTheme="majorBidi" w:hAnsiTheme="majorBidi"/>
          <w:b/>
          <w:bCs/>
          <w:color w:val="auto"/>
          <w:sz w:val="26"/>
          <w:szCs w:val="26"/>
        </w:rPr>
        <w:t>s</w:t>
      </w:r>
    </w:p>
    <w:p w14:paraId="5D26E845" w14:textId="77777777" w:rsidR="004C531E" w:rsidRDefault="004C531E" w:rsidP="00A01E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Android Chess Game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August 2017</w:t>
      </w:r>
    </w:p>
    <w:p w14:paraId="38A98EB6" w14:textId="77777777" w:rsidR="00973F80" w:rsidRPr="00973F80" w:rsidRDefault="00875C72" w:rsidP="00973F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Implemented two player chess game for Android platform</w:t>
      </w:r>
      <w:r w:rsidR="0008048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D4A851" w14:textId="77777777" w:rsidR="00A01E1F" w:rsidRPr="00625FED" w:rsidRDefault="00A01E1F" w:rsidP="00A01E1F">
      <w:pPr>
        <w:rPr>
          <w:rFonts w:ascii="Times New Roman" w:hAnsi="Times New Roman" w:cs="Times New Roman"/>
          <w:sz w:val="24"/>
          <w:szCs w:val="24"/>
        </w:rPr>
      </w:pPr>
      <w:r w:rsidRPr="00A01E1F">
        <w:rPr>
          <w:rFonts w:ascii="Times New Roman" w:hAnsi="Times New Roman" w:cs="Times New Roman"/>
          <w:b/>
          <w:bCs/>
          <w:sz w:val="24"/>
          <w:szCs w:val="24"/>
        </w:rPr>
        <w:t>RuneScape</w:t>
      </w:r>
      <w:r w:rsidR="00CA1803">
        <w:rPr>
          <w:rFonts w:ascii="Times New Roman" w:hAnsi="Times New Roman" w:cs="Times New Roman"/>
          <w:b/>
          <w:bCs/>
          <w:sz w:val="24"/>
          <w:szCs w:val="24"/>
        </w:rPr>
        <w:t xml:space="preserve"> Game Engine </w:t>
      </w:r>
      <w:r w:rsidRPr="00A01E1F">
        <w:rPr>
          <w:rFonts w:ascii="Times New Roman" w:hAnsi="Times New Roman" w:cs="Times New Roman"/>
          <w:b/>
          <w:bCs/>
          <w:sz w:val="24"/>
          <w:szCs w:val="24"/>
        </w:rPr>
        <w:t>Bot</w:t>
      </w:r>
      <w:r w:rsidR="00625FE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625FED">
        <w:rPr>
          <w:rFonts w:ascii="Times New Roman" w:hAnsi="Times New Roman" w:cs="Times New Roman"/>
          <w:sz w:val="24"/>
          <w:szCs w:val="24"/>
        </w:rPr>
        <w:t>July 2017</w:t>
      </w:r>
    </w:p>
    <w:p w14:paraId="084A2137" w14:textId="77777777" w:rsidR="00FA0C75" w:rsidRPr="00E151BD" w:rsidRDefault="00FA0C75" w:rsidP="00840E1E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 xml:space="preserve">Scripted a </w:t>
      </w:r>
      <w:r w:rsidR="005F28B8" w:rsidRPr="00E151BD">
        <w:rPr>
          <w:rFonts w:asciiTheme="majorBidi" w:hAnsiTheme="majorBidi" w:cstheme="majorBidi"/>
          <w:sz w:val="22"/>
          <w:szCs w:val="22"/>
        </w:rPr>
        <w:t xml:space="preserve">game </w:t>
      </w:r>
      <w:r w:rsidRPr="00E151BD">
        <w:rPr>
          <w:rFonts w:asciiTheme="majorBidi" w:hAnsiTheme="majorBidi" w:cstheme="majorBidi"/>
          <w:sz w:val="22"/>
          <w:szCs w:val="22"/>
        </w:rPr>
        <w:t>bot using Java that gathered raw materials required to make items and then sold the items to other gamers.</w:t>
      </w:r>
    </w:p>
    <w:p w14:paraId="1EE90324" w14:textId="77777777" w:rsidR="00FA0C75" w:rsidRPr="00E151BD" w:rsidRDefault="00FA0C75" w:rsidP="00840E1E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>The bot created and sold 5000 items per hour.</w:t>
      </w:r>
    </w:p>
    <w:p w14:paraId="6C2A2C7B" w14:textId="77777777" w:rsidR="00FA0C75" w:rsidRDefault="005F28B8" w:rsidP="00840E1E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>Utilized third party API to enhance the bot by 20%.</w:t>
      </w:r>
    </w:p>
    <w:p w14:paraId="28F95190" w14:textId="77777777" w:rsidR="00712C19" w:rsidRPr="003460CC" w:rsidRDefault="00C86D4C" w:rsidP="00712C19">
      <w:pPr>
        <w:spacing w:line="24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inorBidi" w:hAnsiTheme="minorBidi"/>
          <w:b/>
          <w:sz w:val="22"/>
          <w:szCs w:val="22"/>
        </w:rPr>
        <w:t xml:space="preserve">Cache Simulator  </w:t>
      </w:r>
      <w:r w:rsidR="00712C19">
        <w:rPr>
          <w:rFonts w:asciiTheme="majorBidi" w:hAnsiTheme="majorBidi" w:cstheme="majorBidi"/>
          <w:sz w:val="22"/>
          <w:szCs w:val="22"/>
        </w:rPr>
        <w:t xml:space="preserve">                                                                                                                                                  March 2017</w:t>
      </w:r>
    </w:p>
    <w:p w14:paraId="7FBAC3EC" w14:textId="77777777" w:rsidR="00712C19" w:rsidRPr="00712C19" w:rsidRDefault="00712C19" w:rsidP="00840E1E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 xml:space="preserve">Created algorithm that accessed the cache to gather statistics of cache hit/miss </w:t>
      </w:r>
      <w:r>
        <w:rPr>
          <w:rFonts w:asciiTheme="majorBidi" w:hAnsiTheme="majorBidi" w:cstheme="majorBidi"/>
          <w:sz w:val="22"/>
          <w:szCs w:val="22"/>
        </w:rPr>
        <w:t>functionality</w:t>
      </w:r>
      <w:r w:rsidRPr="00E151BD">
        <w:rPr>
          <w:rFonts w:asciiTheme="majorBidi" w:hAnsiTheme="majorBidi" w:cstheme="majorBidi"/>
          <w:sz w:val="22"/>
          <w:szCs w:val="22"/>
        </w:rPr>
        <w:t xml:space="preserve"> and counted how many times the cache tried to access the main memory</w:t>
      </w:r>
      <w:r>
        <w:rPr>
          <w:rFonts w:asciiTheme="majorBidi" w:hAnsiTheme="majorBidi" w:cstheme="majorBidi"/>
          <w:sz w:val="22"/>
          <w:szCs w:val="22"/>
        </w:rPr>
        <w:t xml:space="preserve"> using C.</w:t>
      </w:r>
    </w:p>
    <w:p w14:paraId="3AFB20EE" w14:textId="77777777" w:rsidR="00B8278F" w:rsidRPr="00E151BD" w:rsidRDefault="005F28B8" w:rsidP="006770DE">
      <w:pPr>
        <w:pStyle w:val="Heading2"/>
        <w:rPr>
          <w:rFonts w:asciiTheme="majorBidi" w:eastAsiaTheme="minorEastAsia" w:hAnsiTheme="majorBidi"/>
          <w:b/>
          <w:bCs/>
          <w:color w:val="auto"/>
          <w:sz w:val="24"/>
          <w:szCs w:val="24"/>
        </w:rPr>
      </w:pPr>
      <w:r w:rsidRPr="00E151BD">
        <w:rPr>
          <w:rFonts w:asciiTheme="majorBidi" w:eastAsiaTheme="minorEastAsia" w:hAnsiTheme="majorBidi"/>
          <w:b/>
          <w:bCs/>
          <w:color w:val="auto"/>
          <w:sz w:val="24"/>
          <w:szCs w:val="24"/>
        </w:rPr>
        <w:t>Online/ In person Tutor</w:t>
      </w:r>
      <w:r w:rsidR="00625FED">
        <w:rPr>
          <w:rFonts w:asciiTheme="majorBidi" w:eastAsiaTheme="minorEastAsia" w:hAnsiTheme="majorBidi"/>
          <w:b/>
          <w:bCs/>
          <w:color w:val="auto"/>
          <w:sz w:val="24"/>
          <w:szCs w:val="24"/>
        </w:rPr>
        <w:t xml:space="preserve">                                                                                                     </w:t>
      </w:r>
      <w:r w:rsidR="00625FED" w:rsidRPr="00625FED">
        <w:rPr>
          <w:rFonts w:asciiTheme="majorBidi" w:eastAsiaTheme="minorEastAsia" w:hAnsiTheme="majorBidi"/>
          <w:color w:val="auto"/>
          <w:sz w:val="24"/>
          <w:szCs w:val="24"/>
        </w:rPr>
        <w:t xml:space="preserve"> January </w:t>
      </w:r>
      <w:r w:rsidR="00625FED">
        <w:rPr>
          <w:rFonts w:asciiTheme="majorBidi" w:eastAsiaTheme="minorEastAsia" w:hAnsiTheme="majorBidi"/>
          <w:color w:val="auto"/>
          <w:sz w:val="24"/>
          <w:szCs w:val="24"/>
        </w:rPr>
        <w:t>2015</w:t>
      </w:r>
      <w:r w:rsidR="00625FED" w:rsidRPr="00625FED">
        <w:rPr>
          <w:rFonts w:asciiTheme="majorBidi" w:eastAsiaTheme="minorEastAsia" w:hAnsiTheme="majorBidi"/>
          <w:color w:val="auto"/>
          <w:sz w:val="24"/>
          <w:szCs w:val="24"/>
        </w:rPr>
        <w:t xml:space="preserve"> - Present</w:t>
      </w:r>
    </w:p>
    <w:p w14:paraId="4F2B2F64" w14:textId="77777777" w:rsidR="005F28B8" w:rsidRPr="00E151BD" w:rsidRDefault="005F28B8" w:rsidP="00840E1E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>Personally tutored 15 college and high school students in topics such as object-oriented programing, Data Structures, Basic Logical Reasoning, Calculus and Algebra.</w:t>
      </w:r>
    </w:p>
    <w:p w14:paraId="46C5DC81" w14:textId="77777777" w:rsidR="00080483" w:rsidRDefault="005F28B8" w:rsidP="00080483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 xml:space="preserve">Online Tutored 5 students in python, Objected- oriented </w:t>
      </w:r>
      <w:r w:rsidR="00D90EE6" w:rsidRPr="00E151BD">
        <w:rPr>
          <w:rFonts w:asciiTheme="majorBidi" w:hAnsiTheme="majorBidi" w:cstheme="majorBidi"/>
          <w:sz w:val="22"/>
          <w:szCs w:val="22"/>
        </w:rPr>
        <w:t>programming</w:t>
      </w:r>
      <w:r w:rsidRPr="00E151BD">
        <w:rPr>
          <w:rFonts w:asciiTheme="majorBidi" w:hAnsiTheme="majorBidi" w:cstheme="majorBidi"/>
          <w:sz w:val="22"/>
          <w:szCs w:val="22"/>
        </w:rPr>
        <w:t xml:space="preserve"> and real estate</w:t>
      </w:r>
      <w:r w:rsidR="00D90EE6" w:rsidRPr="00E151BD">
        <w:rPr>
          <w:rFonts w:asciiTheme="majorBidi" w:hAnsiTheme="majorBidi" w:cstheme="majorBidi"/>
          <w:sz w:val="22"/>
          <w:szCs w:val="22"/>
        </w:rPr>
        <w:t xml:space="preserve"> market data.</w:t>
      </w:r>
      <w:r w:rsidR="00080483">
        <w:rPr>
          <w:rFonts w:asciiTheme="majorBidi" w:hAnsiTheme="majorBidi" w:cstheme="majorBidi"/>
          <w:sz w:val="22"/>
          <w:szCs w:val="22"/>
        </w:rPr>
        <w:t xml:space="preserve">                                             </w:t>
      </w:r>
    </w:p>
    <w:p w14:paraId="2FA91E26" w14:textId="77777777" w:rsidR="00080483" w:rsidRDefault="00994694" w:rsidP="00080483">
      <w:pPr>
        <w:spacing w:line="24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 xml:space="preserve">Blackjack Game                 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sz w:val="22"/>
          <w:szCs w:val="22"/>
        </w:rPr>
        <w:t>November 2015</w:t>
      </w:r>
    </w:p>
    <w:p w14:paraId="05F6771E" w14:textId="77777777" w:rsidR="007B43BB" w:rsidRPr="007B43BB" w:rsidRDefault="007B43BB" w:rsidP="007B43BB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Windows Blackjack application using Java</w:t>
      </w:r>
    </w:p>
    <w:p w14:paraId="5B446F2C" w14:textId="77777777" w:rsidR="00712C19" w:rsidRPr="00625FED" w:rsidRDefault="00712C19" w:rsidP="00712C19">
      <w:pPr>
        <w:pStyle w:val="Heading1"/>
        <w:rPr>
          <w:rFonts w:asciiTheme="majorBidi" w:hAnsiTheme="majorBidi"/>
          <w:b/>
          <w:bCs/>
          <w:color w:val="auto"/>
          <w:sz w:val="26"/>
          <w:szCs w:val="26"/>
        </w:rPr>
      </w:pPr>
      <w:r>
        <w:rPr>
          <w:rFonts w:asciiTheme="majorBidi" w:hAnsiTheme="majorBidi"/>
          <w:b/>
          <w:bCs/>
          <w:color w:val="auto"/>
          <w:sz w:val="26"/>
          <w:szCs w:val="26"/>
        </w:rPr>
        <w:t>Leadership</w:t>
      </w:r>
    </w:p>
    <w:p w14:paraId="6B69CA71" w14:textId="77777777" w:rsidR="00712C19" w:rsidRPr="00625FED" w:rsidRDefault="00712C19" w:rsidP="003460CC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Bidi" w:hAnsiTheme="majorBidi" w:cstheme="majorBidi"/>
          <w:sz w:val="22"/>
          <w:szCs w:val="22"/>
        </w:rPr>
      </w:pPr>
    </w:p>
    <w:p w14:paraId="54883AA0" w14:textId="77777777" w:rsidR="003460CC" w:rsidRPr="00E106C5" w:rsidRDefault="001F4785" w:rsidP="00E106C5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</w:t>
      </w:r>
      <w:r w:rsidR="003460CC" w:rsidRPr="00E151BD">
        <w:rPr>
          <w:rFonts w:asciiTheme="majorBidi" w:hAnsiTheme="majorBidi" w:cstheme="majorBidi"/>
          <w:b/>
          <w:bCs/>
          <w:sz w:val="24"/>
          <w:szCs w:val="24"/>
        </w:rPr>
        <w:t xml:space="preserve"> Noor Academy</w:t>
      </w:r>
      <w:r w:rsidR="003460CC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</w:t>
      </w:r>
      <w:r w:rsidR="00D57C9C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</w:t>
      </w:r>
      <w:r w:rsidR="003460C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3460CC" w:rsidRPr="00625FED">
        <w:rPr>
          <w:rFonts w:asciiTheme="majorBidi" w:hAnsiTheme="majorBidi" w:cstheme="majorBidi"/>
          <w:sz w:val="24"/>
          <w:szCs w:val="24"/>
        </w:rPr>
        <w:t>September 2013 -  Present</w:t>
      </w:r>
      <w:r w:rsidR="003460CC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</w:p>
    <w:p w14:paraId="093DE36C" w14:textId="77777777" w:rsidR="003460CC" w:rsidRPr="00E151BD" w:rsidRDefault="003460CC" w:rsidP="003460CC">
      <w:pPr>
        <w:pStyle w:val="ListBullet"/>
        <w:numPr>
          <w:ilvl w:val="0"/>
          <w:numId w:val="0"/>
        </w:numPr>
        <w:spacing w:line="240" w:lineRule="auto"/>
        <w:rPr>
          <w:rFonts w:asciiTheme="majorBidi" w:hAnsiTheme="majorBidi" w:cstheme="majorBidi"/>
          <w:i/>
          <w:iCs/>
          <w:sz w:val="22"/>
          <w:szCs w:val="22"/>
        </w:rPr>
      </w:pPr>
      <w:r w:rsidRPr="00E151BD">
        <w:rPr>
          <w:rFonts w:asciiTheme="majorBidi" w:hAnsiTheme="majorBidi" w:cstheme="majorBidi"/>
          <w:i/>
          <w:iCs/>
          <w:sz w:val="22"/>
          <w:szCs w:val="22"/>
        </w:rPr>
        <w:t>Teacher, Event Coordinator</w:t>
      </w:r>
      <w:r w:rsidR="00A9474A">
        <w:rPr>
          <w:rFonts w:asciiTheme="majorBidi" w:hAnsiTheme="majorBidi" w:cstheme="majorBidi"/>
          <w:i/>
          <w:iCs/>
          <w:sz w:val="22"/>
          <w:szCs w:val="22"/>
        </w:rPr>
        <w:t xml:space="preserve">, Vice principal </w:t>
      </w:r>
    </w:p>
    <w:p w14:paraId="264A4ACD" w14:textId="77777777" w:rsidR="003460CC" w:rsidRDefault="003460CC" w:rsidP="00840E1E">
      <w:pPr>
        <w:pStyle w:val="ListBullet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>Taught Theology and Arabic to students in 7</w:t>
      </w:r>
      <w:r w:rsidRPr="00E151BD">
        <w:rPr>
          <w:rFonts w:asciiTheme="majorBidi" w:hAnsiTheme="majorBidi" w:cstheme="majorBidi"/>
          <w:sz w:val="22"/>
          <w:szCs w:val="22"/>
          <w:vertAlign w:val="superscript"/>
        </w:rPr>
        <w:t>th</w:t>
      </w:r>
      <w:r w:rsidRPr="00E151BD">
        <w:rPr>
          <w:rFonts w:asciiTheme="majorBidi" w:hAnsiTheme="majorBidi" w:cstheme="majorBidi"/>
          <w:sz w:val="22"/>
          <w:szCs w:val="22"/>
        </w:rPr>
        <w:t xml:space="preserve"> – 10</w:t>
      </w:r>
      <w:r w:rsidRPr="00E151BD">
        <w:rPr>
          <w:rFonts w:asciiTheme="majorBidi" w:hAnsiTheme="majorBidi" w:cstheme="majorBidi"/>
          <w:sz w:val="22"/>
          <w:szCs w:val="22"/>
          <w:vertAlign w:val="superscript"/>
        </w:rPr>
        <w:t>th</w:t>
      </w:r>
      <w:r w:rsidRPr="00E151BD">
        <w:rPr>
          <w:rFonts w:asciiTheme="majorBidi" w:hAnsiTheme="majorBidi" w:cstheme="majorBidi"/>
          <w:sz w:val="22"/>
          <w:szCs w:val="22"/>
        </w:rPr>
        <w:t xml:space="preserve"> grade.</w:t>
      </w:r>
    </w:p>
    <w:p w14:paraId="0B246687" w14:textId="77777777" w:rsidR="003460CC" w:rsidRPr="00625FED" w:rsidRDefault="00070047" w:rsidP="00840E1E">
      <w:pPr>
        <w:pStyle w:val="ListBullet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Acting Vice </w:t>
      </w:r>
      <w:r w:rsidR="003460CC" w:rsidRPr="00625FED">
        <w:rPr>
          <w:rFonts w:asciiTheme="majorBidi" w:hAnsiTheme="majorBidi" w:cstheme="majorBidi"/>
          <w:sz w:val="22"/>
          <w:szCs w:val="22"/>
        </w:rPr>
        <w:t xml:space="preserve">Principle </w:t>
      </w:r>
      <w:r>
        <w:rPr>
          <w:rFonts w:asciiTheme="majorBidi" w:hAnsiTheme="majorBidi" w:cstheme="majorBidi"/>
          <w:sz w:val="22"/>
          <w:szCs w:val="22"/>
        </w:rPr>
        <w:t>of school</w:t>
      </w:r>
      <w:r w:rsidR="003460CC" w:rsidRPr="00625FED">
        <w:rPr>
          <w:rFonts w:asciiTheme="majorBidi" w:hAnsiTheme="majorBidi" w:cstheme="majorBidi"/>
          <w:sz w:val="22"/>
          <w:szCs w:val="22"/>
        </w:rPr>
        <w:t xml:space="preserve"> and supervised other </w:t>
      </w:r>
      <w:r w:rsidR="00DA7548">
        <w:rPr>
          <w:rFonts w:asciiTheme="majorBidi" w:hAnsiTheme="majorBidi" w:cstheme="majorBidi"/>
          <w:sz w:val="22"/>
          <w:szCs w:val="22"/>
        </w:rPr>
        <w:t xml:space="preserve">school affairs </w:t>
      </w:r>
      <w:r w:rsidR="0015013F">
        <w:rPr>
          <w:rFonts w:asciiTheme="majorBidi" w:hAnsiTheme="majorBidi" w:cstheme="majorBidi"/>
          <w:sz w:val="22"/>
          <w:szCs w:val="22"/>
        </w:rPr>
        <w:t xml:space="preserve">and </w:t>
      </w:r>
      <w:r w:rsidR="003460CC" w:rsidRPr="00625FED">
        <w:rPr>
          <w:rFonts w:asciiTheme="majorBidi" w:hAnsiTheme="majorBidi" w:cstheme="majorBidi"/>
          <w:sz w:val="22"/>
          <w:szCs w:val="22"/>
        </w:rPr>
        <w:t>teachers.</w:t>
      </w:r>
    </w:p>
    <w:p w14:paraId="0E7E0A89" w14:textId="77777777" w:rsidR="003460CC" w:rsidRPr="00EF2989" w:rsidRDefault="003460CC" w:rsidP="00840E1E">
      <w:pPr>
        <w:pStyle w:val="ListBullet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E151BD">
        <w:rPr>
          <w:rFonts w:asciiTheme="majorBidi" w:hAnsiTheme="majorBidi" w:cstheme="majorBidi"/>
          <w:sz w:val="22"/>
          <w:szCs w:val="22"/>
        </w:rPr>
        <w:t xml:space="preserve">Planned and Chaperoned 4 school field trips. </w:t>
      </w:r>
    </w:p>
    <w:sectPr w:rsidR="003460CC" w:rsidRPr="00EF2989" w:rsidSect="0040319F">
      <w:footerReference w:type="default" r:id="rId9"/>
      <w:pgSz w:w="12240" w:h="15840"/>
      <w:pgMar w:top="720" w:right="720" w:bottom="720" w:left="720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74C35" w14:textId="77777777" w:rsidR="004F1670" w:rsidRDefault="004F1670">
      <w:r>
        <w:separator/>
      </w:r>
    </w:p>
  </w:endnote>
  <w:endnote w:type="continuationSeparator" w:id="0">
    <w:p w14:paraId="196121F4" w14:textId="77777777" w:rsidR="004F1670" w:rsidRDefault="004F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6F686" w14:textId="58FEF500" w:rsidR="00EF2989" w:rsidRDefault="00EF298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159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00330" w14:textId="77777777" w:rsidR="004F1670" w:rsidRDefault="004F1670">
      <w:r>
        <w:separator/>
      </w:r>
    </w:p>
  </w:footnote>
  <w:footnote w:type="continuationSeparator" w:id="0">
    <w:p w14:paraId="121CC2E2" w14:textId="77777777" w:rsidR="004F1670" w:rsidRDefault="004F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E28"/>
    <w:multiLevelType w:val="hybridMultilevel"/>
    <w:tmpl w:val="6E38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6E51"/>
    <w:multiLevelType w:val="hybridMultilevel"/>
    <w:tmpl w:val="ECD8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B386D7C"/>
    <w:multiLevelType w:val="hybridMultilevel"/>
    <w:tmpl w:val="963C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93484"/>
    <w:multiLevelType w:val="hybridMultilevel"/>
    <w:tmpl w:val="CF04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04E4F"/>
    <w:multiLevelType w:val="hybridMultilevel"/>
    <w:tmpl w:val="03DE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84456"/>
    <w:multiLevelType w:val="hybridMultilevel"/>
    <w:tmpl w:val="D10C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8" w15:restartNumberingAfterBreak="0">
    <w:nsid w:val="7D3B0109"/>
    <w:multiLevelType w:val="hybridMultilevel"/>
    <w:tmpl w:val="ECAE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90F"/>
    <w:rsid w:val="00017D61"/>
    <w:rsid w:val="000369E4"/>
    <w:rsid w:val="00036EE8"/>
    <w:rsid w:val="00070047"/>
    <w:rsid w:val="00080483"/>
    <w:rsid w:val="000A4F59"/>
    <w:rsid w:val="000C1753"/>
    <w:rsid w:val="000C17BD"/>
    <w:rsid w:val="001230C1"/>
    <w:rsid w:val="00141A4C"/>
    <w:rsid w:val="00147A73"/>
    <w:rsid w:val="0015013F"/>
    <w:rsid w:val="00153359"/>
    <w:rsid w:val="00174B6D"/>
    <w:rsid w:val="001B29CF"/>
    <w:rsid w:val="001B4B3F"/>
    <w:rsid w:val="001F4785"/>
    <w:rsid w:val="00226387"/>
    <w:rsid w:val="00271A14"/>
    <w:rsid w:val="0028220F"/>
    <w:rsid w:val="002A4AFF"/>
    <w:rsid w:val="002F612B"/>
    <w:rsid w:val="00311771"/>
    <w:rsid w:val="003460CC"/>
    <w:rsid w:val="00354E49"/>
    <w:rsid w:val="00356C14"/>
    <w:rsid w:val="00376990"/>
    <w:rsid w:val="003A6633"/>
    <w:rsid w:val="003B0AB0"/>
    <w:rsid w:val="003E49FF"/>
    <w:rsid w:val="003F1249"/>
    <w:rsid w:val="0040319F"/>
    <w:rsid w:val="004B5300"/>
    <w:rsid w:val="004C0F3C"/>
    <w:rsid w:val="004C531E"/>
    <w:rsid w:val="004E7D96"/>
    <w:rsid w:val="004F1670"/>
    <w:rsid w:val="004F4749"/>
    <w:rsid w:val="005220D7"/>
    <w:rsid w:val="00572D25"/>
    <w:rsid w:val="00584485"/>
    <w:rsid w:val="005A1F77"/>
    <w:rsid w:val="005C140F"/>
    <w:rsid w:val="005C3786"/>
    <w:rsid w:val="005E17E5"/>
    <w:rsid w:val="005F28B8"/>
    <w:rsid w:val="005F715B"/>
    <w:rsid w:val="00617B26"/>
    <w:rsid w:val="00625FED"/>
    <w:rsid w:val="006270A9"/>
    <w:rsid w:val="00665DAD"/>
    <w:rsid w:val="00675956"/>
    <w:rsid w:val="006770DE"/>
    <w:rsid w:val="00681034"/>
    <w:rsid w:val="00712C19"/>
    <w:rsid w:val="00713FB7"/>
    <w:rsid w:val="0077745E"/>
    <w:rsid w:val="00795C8D"/>
    <w:rsid w:val="007A1934"/>
    <w:rsid w:val="007A1A70"/>
    <w:rsid w:val="007B43BB"/>
    <w:rsid w:val="007B6687"/>
    <w:rsid w:val="007D3F09"/>
    <w:rsid w:val="00816216"/>
    <w:rsid w:val="0083590F"/>
    <w:rsid w:val="00840E1E"/>
    <w:rsid w:val="0086488E"/>
    <w:rsid w:val="00875C72"/>
    <w:rsid w:val="0087734B"/>
    <w:rsid w:val="008837BB"/>
    <w:rsid w:val="008A6B60"/>
    <w:rsid w:val="008D6F94"/>
    <w:rsid w:val="009048B1"/>
    <w:rsid w:val="00922943"/>
    <w:rsid w:val="00950C63"/>
    <w:rsid w:val="00961590"/>
    <w:rsid w:val="00973F80"/>
    <w:rsid w:val="00994694"/>
    <w:rsid w:val="009A65EC"/>
    <w:rsid w:val="009B7176"/>
    <w:rsid w:val="009C0CEE"/>
    <w:rsid w:val="009C12AE"/>
    <w:rsid w:val="009D5933"/>
    <w:rsid w:val="009E06D1"/>
    <w:rsid w:val="009F2C28"/>
    <w:rsid w:val="00A01E1F"/>
    <w:rsid w:val="00A34F43"/>
    <w:rsid w:val="00A9474A"/>
    <w:rsid w:val="00AB643D"/>
    <w:rsid w:val="00B265F9"/>
    <w:rsid w:val="00B44764"/>
    <w:rsid w:val="00B8278F"/>
    <w:rsid w:val="00B935D3"/>
    <w:rsid w:val="00BD768D"/>
    <w:rsid w:val="00BE56BA"/>
    <w:rsid w:val="00C14257"/>
    <w:rsid w:val="00C177BC"/>
    <w:rsid w:val="00C61F8E"/>
    <w:rsid w:val="00C75AA0"/>
    <w:rsid w:val="00C86D4C"/>
    <w:rsid w:val="00CA0014"/>
    <w:rsid w:val="00CA1803"/>
    <w:rsid w:val="00CB2D20"/>
    <w:rsid w:val="00D43FC2"/>
    <w:rsid w:val="00D57C9C"/>
    <w:rsid w:val="00D6380F"/>
    <w:rsid w:val="00D711BC"/>
    <w:rsid w:val="00D8239A"/>
    <w:rsid w:val="00D90EE6"/>
    <w:rsid w:val="00DA7548"/>
    <w:rsid w:val="00DB5CCD"/>
    <w:rsid w:val="00E063F5"/>
    <w:rsid w:val="00E106C5"/>
    <w:rsid w:val="00E151BD"/>
    <w:rsid w:val="00E2544B"/>
    <w:rsid w:val="00E600B4"/>
    <w:rsid w:val="00E83E4B"/>
    <w:rsid w:val="00E93F0C"/>
    <w:rsid w:val="00EB6C4B"/>
    <w:rsid w:val="00ED366A"/>
    <w:rsid w:val="00EF2989"/>
    <w:rsid w:val="00F17111"/>
    <w:rsid w:val="00F346FE"/>
    <w:rsid w:val="00F34C55"/>
    <w:rsid w:val="00F36710"/>
    <w:rsid w:val="00F42E34"/>
    <w:rsid w:val="00F64DFC"/>
    <w:rsid w:val="00FA0C75"/>
    <w:rsid w:val="00FB7FC1"/>
    <w:rsid w:val="00F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5BB52"/>
  <w15:chartTrackingRefBased/>
  <w15:docId w15:val="{8F79875A-4419-40D9-904C-309BB08D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6FE"/>
  </w:style>
  <w:style w:type="paragraph" w:styleId="Heading1">
    <w:name w:val="heading 1"/>
    <w:basedOn w:val="Normal"/>
    <w:next w:val="Normal"/>
    <w:link w:val="Heading1Char"/>
    <w:uiPriority w:val="9"/>
    <w:qFormat/>
    <w:rsid w:val="00F346F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6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6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46F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23E4F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346F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46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6FE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F346FE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F346FE"/>
    <w:rPr>
      <w:b/>
      <w:bCs/>
      <w:smallCaps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ListNumber">
    <w:name w:val="List Number"/>
    <w:basedOn w:val="Normal"/>
    <w:uiPriority w:val="11"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74B5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F549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2F549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6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46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46FE"/>
    <w:rPr>
      <w:b/>
      <w:bCs/>
    </w:rPr>
  </w:style>
  <w:style w:type="character" w:styleId="Emphasis">
    <w:name w:val="Emphasis"/>
    <w:basedOn w:val="DefaultParagraphFont"/>
    <w:uiPriority w:val="20"/>
    <w:qFormat/>
    <w:rsid w:val="00F346FE"/>
    <w:rPr>
      <w:i/>
      <w:iCs/>
    </w:rPr>
  </w:style>
  <w:style w:type="paragraph" w:styleId="NoSpacing">
    <w:name w:val="No Spacing"/>
    <w:uiPriority w:val="1"/>
    <w:qFormat/>
    <w:rsid w:val="00F346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46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6F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346F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346FE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F346FE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F346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4B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amasajid8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n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7550BD15249D39AEFA20014C80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2C831-5057-47B7-AB6C-CDA46C63F6B9}"/>
      </w:docPartPr>
      <w:docPartBody>
        <w:p w:rsidR="00FD2B00" w:rsidRDefault="000B6A15">
          <w:pPr>
            <w:pStyle w:val="3E47550BD15249D39AEFA20014C80A2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3C"/>
    <w:rsid w:val="000068B2"/>
    <w:rsid w:val="000B6A15"/>
    <w:rsid w:val="001F18F1"/>
    <w:rsid w:val="00297D8F"/>
    <w:rsid w:val="002F4A60"/>
    <w:rsid w:val="003E1E8D"/>
    <w:rsid w:val="005F1107"/>
    <w:rsid w:val="00634F60"/>
    <w:rsid w:val="006C5FE7"/>
    <w:rsid w:val="006D47E7"/>
    <w:rsid w:val="007C2D89"/>
    <w:rsid w:val="00944222"/>
    <w:rsid w:val="00A01C3A"/>
    <w:rsid w:val="00CA2D82"/>
    <w:rsid w:val="00D245B5"/>
    <w:rsid w:val="00FB673C"/>
    <w:rsid w:val="00FD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ECEEC062CF460FAD87FE65B93060DA">
    <w:name w:val="AAECEEC062CF460FAD87FE65B93060DA"/>
  </w:style>
  <w:style w:type="paragraph" w:customStyle="1" w:styleId="E1D51191F1B7431A81218BA6681DE14C">
    <w:name w:val="E1D51191F1B7431A81218BA6681DE14C"/>
  </w:style>
  <w:style w:type="paragraph" w:customStyle="1" w:styleId="2AC979A7682247FD849F29DC9DE0D7E3">
    <w:name w:val="2AC979A7682247FD849F29DC9DE0D7E3"/>
  </w:style>
  <w:style w:type="paragraph" w:customStyle="1" w:styleId="053F07FF66BD422780008F416DCEF75E">
    <w:name w:val="053F07FF66BD422780008F416DCEF75E"/>
  </w:style>
  <w:style w:type="paragraph" w:customStyle="1" w:styleId="972CB5B6E674445A95577DFAB6856EC8">
    <w:name w:val="972CB5B6E674445A95577DFAB6856EC8"/>
  </w:style>
  <w:style w:type="paragraph" w:customStyle="1" w:styleId="4F5D0CD6159E469F931F35B49305C9A5">
    <w:name w:val="4F5D0CD6159E469F931F35B49305C9A5"/>
  </w:style>
  <w:style w:type="paragraph" w:customStyle="1" w:styleId="3E47550BD15249D39AEFA20014C80A2A">
    <w:name w:val="3E47550BD15249D39AEFA20014C80A2A"/>
  </w:style>
  <w:style w:type="paragraph" w:customStyle="1" w:styleId="AA0F8A84513B460D8CCF09377E5F89E3">
    <w:name w:val="AA0F8A84513B460D8CCF09377E5F89E3"/>
  </w:style>
  <w:style w:type="paragraph" w:customStyle="1" w:styleId="C16F6EDEF0D64C67864276E4C5F7CF7D">
    <w:name w:val="C16F6EDEF0D64C67864276E4C5F7CF7D"/>
  </w:style>
  <w:style w:type="paragraph" w:customStyle="1" w:styleId="FF05428525994A58BD2780827D1A1D27">
    <w:name w:val="FF05428525994A58BD2780827D1A1D27"/>
  </w:style>
  <w:style w:type="paragraph" w:customStyle="1" w:styleId="8A63B64320A142C481B4DFD5D9C94C40">
    <w:name w:val="8A63B64320A142C481B4DFD5D9C94C40"/>
  </w:style>
  <w:style w:type="paragraph" w:customStyle="1" w:styleId="5930DF4C85664AE1B76A5CAE01D39152">
    <w:name w:val="5930DF4C85664AE1B76A5CAE01D39152"/>
  </w:style>
  <w:style w:type="paragraph" w:customStyle="1" w:styleId="182A3F97011E401EAAB3C1BD107CF84E">
    <w:name w:val="182A3F97011E401EAAB3C1BD107CF84E"/>
  </w:style>
  <w:style w:type="paragraph" w:customStyle="1" w:styleId="4466608A35464B8AAA1B517C545A9701">
    <w:name w:val="4466608A35464B8AAA1B517C545A9701"/>
  </w:style>
  <w:style w:type="paragraph" w:customStyle="1" w:styleId="B39DF1D7732F41D9ACF8254C769E5D82">
    <w:name w:val="B39DF1D7732F41D9ACF8254C769E5D82"/>
  </w:style>
  <w:style w:type="paragraph" w:customStyle="1" w:styleId="B1679DA3044442D7A7C5827207B454A2">
    <w:name w:val="B1679DA3044442D7A7C5827207B454A2"/>
  </w:style>
  <w:style w:type="paragraph" w:customStyle="1" w:styleId="12D59CC7217542929B303BC30D1EF10A">
    <w:name w:val="12D59CC7217542929B303BC30D1EF10A"/>
  </w:style>
  <w:style w:type="paragraph" w:customStyle="1" w:styleId="3DFDA9A92C8B4B00BE1386C635E039CB">
    <w:name w:val="3DFDA9A92C8B4B00BE1386C635E039CB"/>
  </w:style>
  <w:style w:type="paragraph" w:customStyle="1" w:styleId="63F4CCF500CF43608A0879EF708264B7">
    <w:name w:val="63F4CCF500CF43608A0879EF708264B7"/>
  </w:style>
  <w:style w:type="paragraph" w:customStyle="1" w:styleId="A1AFC2D1179F4DC08061A1852E78E5AB">
    <w:name w:val="A1AFC2D1179F4DC08061A1852E78E5AB"/>
  </w:style>
  <w:style w:type="paragraph" w:customStyle="1" w:styleId="06797929B3CA471BAC75FBA04B3540C1">
    <w:name w:val="06797929B3CA471BAC75FBA04B3540C1"/>
  </w:style>
  <w:style w:type="paragraph" w:customStyle="1" w:styleId="8D079AFCA7A54C68B8F820DC8F79668E">
    <w:name w:val="8D079AFCA7A54C68B8F820DC8F79668E"/>
  </w:style>
  <w:style w:type="paragraph" w:customStyle="1" w:styleId="A6459945636E410195D7C6EA424D2D99">
    <w:name w:val="A6459945636E410195D7C6EA424D2D99"/>
  </w:style>
  <w:style w:type="paragraph" w:customStyle="1" w:styleId="62324E73EF3D4812BEAF13916FBFB268">
    <w:name w:val="62324E73EF3D4812BEAF13916FBFB268"/>
  </w:style>
  <w:style w:type="paragraph" w:customStyle="1" w:styleId="57C9BF99AB58486CA7B54D561A11B513">
    <w:name w:val="57C9BF99AB58486CA7B54D561A11B513"/>
  </w:style>
  <w:style w:type="paragraph" w:customStyle="1" w:styleId="DF5D5AFF2D1340959827249F8A6B2BDB">
    <w:name w:val="DF5D5AFF2D1340959827249F8A6B2BDB"/>
  </w:style>
  <w:style w:type="paragraph" w:customStyle="1" w:styleId="37F45AD1D008426EA3B62F58B90ACED4">
    <w:name w:val="37F45AD1D008426EA3B62F58B90ACED4"/>
  </w:style>
  <w:style w:type="paragraph" w:customStyle="1" w:styleId="7284AE62AFFB47D48F197BF52958EAFC">
    <w:name w:val="7284AE62AFFB47D48F197BF52958EAFC"/>
  </w:style>
  <w:style w:type="paragraph" w:customStyle="1" w:styleId="76AFF31143D0437E9A686F813548AE35">
    <w:name w:val="76AFF31143D0437E9A686F813548AE35"/>
  </w:style>
  <w:style w:type="paragraph" w:customStyle="1" w:styleId="8B11CC7CC41D4B28990778B6B008ED0C">
    <w:name w:val="8B11CC7CC41D4B28990778B6B008ED0C"/>
  </w:style>
  <w:style w:type="paragraph" w:customStyle="1" w:styleId="2CB1B9C97E9042E9B26C501B23C67169">
    <w:name w:val="2CB1B9C97E9042E9B26C501B23C67169"/>
  </w:style>
  <w:style w:type="paragraph" w:customStyle="1" w:styleId="B215EC56ABAF4C95B0DD81E21F306838">
    <w:name w:val="B215EC56ABAF4C95B0DD81E21F306838"/>
  </w:style>
  <w:style w:type="paragraph" w:customStyle="1" w:styleId="2AFB792193FC478B93F999E4107898E5">
    <w:name w:val="2AFB792193FC478B93F999E4107898E5"/>
  </w:style>
  <w:style w:type="paragraph" w:customStyle="1" w:styleId="A584F6387FEB413DAA043CA572291B2F">
    <w:name w:val="A584F6387FEB413DAA043CA572291B2F"/>
    <w:rsid w:val="00FB673C"/>
  </w:style>
  <w:style w:type="paragraph" w:customStyle="1" w:styleId="852ABAACD66E454E9BB555A51EFA4287">
    <w:name w:val="852ABAACD66E454E9BB555A51EFA4287"/>
    <w:rsid w:val="00FB673C"/>
  </w:style>
  <w:style w:type="paragraph" w:customStyle="1" w:styleId="99B4D8D53CEB4F729D644BA83B8D74DC">
    <w:name w:val="99B4D8D53CEB4F729D644BA83B8D74DC"/>
    <w:rsid w:val="00FB673C"/>
  </w:style>
  <w:style w:type="character" w:styleId="PlaceholderText">
    <w:name w:val="Placeholder Text"/>
    <w:basedOn w:val="DefaultParagraphFont"/>
    <w:uiPriority w:val="99"/>
    <w:semiHidden/>
    <w:rsid w:val="00FB673C"/>
    <w:rPr>
      <w:color w:val="323E4F" w:themeColor="text2" w:themeShade="BF"/>
    </w:rPr>
  </w:style>
  <w:style w:type="paragraph" w:customStyle="1" w:styleId="9836FAEE3686464098A8E39D37F03F3E">
    <w:name w:val="9836FAEE3686464098A8E39D37F03F3E"/>
    <w:rsid w:val="00FB67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9B0A0-C07D-418E-910F-D985DA05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669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usama sajid</dc:creator>
  <cp:keywords/>
  <cp:lastModifiedBy>usama sajid</cp:lastModifiedBy>
  <cp:revision>76</cp:revision>
  <cp:lastPrinted>2018-01-26T22:46:00Z</cp:lastPrinted>
  <dcterms:created xsi:type="dcterms:W3CDTF">2017-10-05T03:39:00Z</dcterms:created>
  <dcterms:modified xsi:type="dcterms:W3CDTF">2018-01-31T22:19:00Z</dcterms:modified>
  <cp:version/>
</cp:coreProperties>
</file>